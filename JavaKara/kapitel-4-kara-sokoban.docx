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 xml:space="preserve">Kapitel </w:t>
      </w:r>
      <w:r w:rsidR="002C2995">
        <w:t>4</w:t>
      </w:r>
      <w:r>
        <w:t xml:space="preserve">: </w:t>
      </w:r>
      <w:r w:rsidR="002C2995">
        <w:t xml:space="preserve">Kara </w:t>
      </w:r>
      <w:proofErr w:type="spellStart"/>
      <w:r w:rsidR="002C2995">
        <w:t>Sokoban</w:t>
      </w:r>
      <w:proofErr w:type="spellEnd"/>
      <w:r w:rsidR="002C2995">
        <w:t xml:space="preserve"> Spiel</w:t>
      </w:r>
    </w:p>
    <w:p w:rsidR="00BE18E3" w:rsidRDefault="00BE18E3" w:rsidP="00BE18E3">
      <w:pPr>
        <w:pStyle w:val="berschrift1"/>
      </w:pPr>
      <w:proofErr w:type="spellStart"/>
      <w:r>
        <w:t>Sokoban</w:t>
      </w:r>
      <w:proofErr w:type="spellEnd"/>
      <w:r>
        <w:rPr>
          <w:rStyle w:val="Funotenzeichen"/>
        </w:rPr>
        <w:footnoteReference w:id="1"/>
      </w:r>
    </w:p>
    <w:p w:rsidR="00BE18E3" w:rsidRDefault="00417BB7" w:rsidP="00BE18E3">
      <w:r>
        <w:rPr>
          <w:noProof/>
          <w:lang w:val="de-DE" w:eastAsia="de-DE" w:bidi="ar-SA"/>
        </w:rPr>
        <w:drawing>
          <wp:anchor distT="0" distB="0" distL="114300" distR="114300" simplePos="0" relativeHeight="251699200" behindDoc="1" locked="0" layoutInCell="1" allowOverlap="1" wp14:anchorId="0C571ABF" wp14:editId="04A9B5E1">
            <wp:simplePos x="0" y="0"/>
            <wp:positionH relativeFrom="column">
              <wp:posOffset>4843780</wp:posOffset>
            </wp:positionH>
            <wp:positionV relativeFrom="paragraph">
              <wp:posOffset>-2540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18E3">
        <w:t>Sokoban</w:t>
      </w:r>
      <w:proofErr w:type="spellEnd"/>
      <w:r w:rsidR="00BE18E3">
        <w:t xml:space="preserve"> (</w:t>
      </w:r>
      <w:proofErr w:type="spellStart"/>
      <w:r w:rsidR="00BE18E3">
        <w:rPr>
          <w:rFonts w:ascii="MS Mincho" w:eastAsia="MS Mincho" w:hAnsi="MS Mincho" w:cs="MS Mincho" w:hint="eastAsia"/>
        </w:rPr>
        <w:t>倉庫番</w:t>
      </w:r>
      <w:proofErr w:type="spellEnd"/>
      <w:r w:rsidR="00BE18E3">
        <w:t xml:space="preserve">, japanisch „Lagerhausverwalter“) ist ein Computerspiel, das von Hiroyuki </w:t>
      </w:r>
      <w:proofErr w:type="spellStart"/>
      <w:r w:rsidR="00BE18E3">
        <w:t>Imabayashi</w:t>
      </w:r>
      <w:proofErr w:type="spellEnd"/>
      <w:r w:rsidR="00BE18E3">
        <w:t xml:space="preserve"> entwickelt und 1982 </w:t>
      </w:r>
      <w:r w:rsidR="00723C93">
        <w:t>unter der Firma „</w:t>
      </w:r>
      <w:proofErr w:type="spellStart"/>
      <w:r w:rsidR="00723C93">
        <w:t>Thinking</w:t>
      </w:r>
      <w:proofErr w:type="spellEnd"/>
      <w:r w:rsidR="00723C93">
        <w:t xml:space="preserve"> </w:t>
      </w:r>
      <w:proofErr w:type="spellStart"/>
      <w:r w:rsidR="00723C93">
        <w:t>Rabbit</w:t>
      </w:r>
      <w:proofErr w:type="spellEnd"/>
      <w:r w:rsidR="00723C93">
        <w:t xml:space="preserve">“ </w:t>
      </w:r>
      <w:r w:rsidR="00BE18E3">
        <w:t>ers</w:t>
      </w:r>
      <w:r w:rsidR="00BE18E3">
        <w:t>t</w:t>
      </w:r>
      <w:r w:rsidR="00BE18E3">
        <w:t>mals für verschiedene Computersysteme veröffentlicht wurde.</w:t>
      </w:r>
      <w:r w:rsidR="00913654">
        <w:t xml:space="preserve"> </w:t>
      </w:r>
      <w:r w:rsidR="00723C93" w:rsidRPr="00723C93">
        <w:t xml:space="preserve">Einige </w:t>
      </w:r>
      <w:r w:rsidR="00723C93">
        <w:t xml:space="preserve">der Original-Levels tauchten später in den beiden </w:t>
      </w:r>
      <w:proofErr w:type="spellStart"/>
      <w:r w:rsidR="00723C93">
        <w:t>boxxle</w:t>
      </w:r>
      <w:proofErr w:type="spellEnd"/>
      <w:r w:rsidR="00723C93">
        <w:t xml:space="preserve">-Versionen für </w:t>
      </w:r>
      <w:r w:rsidR="00723C93" w:rsidRPr="00723C93">
        <w:t xml:space="preserve">den NINTENDO </w:t>
      </w:r>
      <w:proofErr w:type="spellStart"/>
      <w:r w:rsidR="00723C93" w:rsidRPr="00723C93">
        <w:t>Gam</w:t>
      </w:r>
      <w:r w:rsidR="00723C93" w:rsidRPr="00723C93">
        <w:t>e</w:t>
      </w:r>
      <w:r w:rsidR="00723C93" w:rsidRPr="00723C93">
        <w:t>Boy</w:t>
      </w:r>
      <w:proofErr w:type="spellEnd"/>
      <w:r w:rsidR="00723C93" w:rsidRPr="00723C93">
        <w:t xml:space="preserve"> wieder auf.</w:t>
      </w:r>
    </w:p>
    <w:p w:rsidR="00BE18E3" w:rsidRDefault="00BE18E3" w:rsidP="00BE18E3">
      <w:pPr>
        <w:pStyle w:val="berschrift2"/>
      </w:pPr>
      <w:r w:rsidRPr="00BE18E3">
        <w:t>Spielprinzip</w:t>
      </w:r>
    </w:p>
    <w:p w:rsidR="00347C4B" w:rsidRDefault="00BE18E3" w:rsidP="00BE18E3">
      <w:r>
        <w:t>In einem einfachen Spielprinzip gilt es, mit einer Spielfigur alle Objekte – meistens sind es Kisten – nacheinander auf die dafür vorgesehenen Zielfelder zu bewegen, wobei die Kisten von der Spielfigur nur geschoben und nicht gezogen werden können und auch nicht mehrere Kisten zugleich geschoben wer</w:t>
      </w:r>
      <w:r w:rsidR="00904D58">
        <w:t>den können. Neben dem bloss</w:t>
      </w:r>
      <w:r>
        <w:t>en Bestehen der Levels ist eine weiterführende Herausforderung, die dafür nötigen Schritte zu minimieren</w:t>
      </w:r>
      <w:r w:rsidR="00904D58">
        <w:t>.</w:t>
      </w:r>
    </w:p>
    <w:p w:rsidR="00AC3A00" w:rsidRDefault="00AC3A00" w:rsidP="00BE18E3">
      <w:r>
        <w:t xml:space="preserve">Bei unserem Kara </w:t>
      </w:r>
      <w:proofErr w:type="spellStart"/>
      <w:r>
        <w:t>Sokoban</w:t>
      </w:r>
      <w:proofErr w:type="spellEnd"/>
      <w:r>
        <w:t xml:space="preserve"> müssen die Pilze auf die Zielfelder (Kleeblätter) geschoben werden.</w:t>
      </w:r>
    </w:p>
    <w:p w:rsidR="00904D58" w:rsidRDefault="00E01868" w:rsidP="00E01868">
      <w:pPr>
        <w:pStyle w:val="berschrift2"/>
      </w:pPr>
      <w:r>
        <w:t>Beschreibung der Levels</w:t>
      </w:r>
    </w:p>
    <w:p w:rsidR="00904D58" w:rsidRDefault="00DF0D91" w:rsidP="00BE18E3"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8B4ABC4" wp14:editId="162E2EFC">
                <wp:simplePos x="0" y="0"/>
                <wp:positionH relativeFrom="column">
                  <wp:posOffset>1967865</wp:posOffset>
                </wp:positionH>
                <wp:positionV relativeFrom="paragraph">
                  <wp:posOffset>680720</wp:posOffset>
                </wp:positionV>
                <wp:extent cx="1367155" cy="1805940"/>
                <wp:effectExtent l="0" t="0" r="23495" b="22860"/>
                <wp:wrapTight wrapText="bothSides">
                  <wp:wrapPolygon edited="0">
                    <wp:start x="0" y="0"/>
                    <wp:lineTo x="0" y="21646"/>
                    <wp:lineTo x="21670" y="21646"/>
                    <wp:lineTo x="2167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.#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3B57B3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 </w:t>
                            </w:r>
                            <w:r w:rsidR="00EB4A14" w:rsidRPr="003B57B3">
                              <w:rPr>
                                <w:b/>
                                <w:sz w:val="32"/>
                              </w:rPr>
                              <w:t>@ 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$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4.95pt;margin-top:53.6pt;width:107.65pt;height:142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" fillcolor="white [3201]" strokeweight=".5pt">
                <v:textbox>
                  <w:txbxContent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.#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3B57B3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 </w:t>
                      </w:r>
                      <w:r w:rsidR="00EB4A14" w:rsidRPr="003B57B3">
                        <w:rPr>
                          <w:b/>
                          <w:sz w:val="32"/>
                        </w:rPr>
                        <w:t>@ 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$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de-DE" w:eastAsia="de-DE" w:bidi="ar-SA"/>
        </w:rPr>
        <w:drawing>
          <wp:anchor distT="0" distB="0" distL="114300" distR="114300" simplePos="0" relativeHeight="251702272" behindDoc="1" locked="0" layoutInCell="1" allowOverlap="1" wp14:anchorId="16BC9F42" wp14:editId="5D365701">
            <wp:simplePos x="0" y="0"/>
            <wp:positionH relativeFrom="column">
              <wp:posOffset>-12700</wp:posOffset>
            </wp:positionH>
            <wp:positionV relativeFrom="paragraph">
              <wp:posOffset>676275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BB7" w:rsidRPr="00417BB7">
        <w:t xml:space="preserve">Viele </w:t>
      </w:r>
      <w:proofErr w:type="spellStart"/>
      <w:r w:rsidR="00417BB7" w:rsidRPr="00417BB7">
        <w:t>Sokoban</w:t>
      </w:r>
      <w:proofErr w:type="spellEnd"/>
      <w:r w:rsidR="00417BB7" w:rsidRPr="00417BB7">
        <w:t>-</w:t>
      </w:r>
      <w:r w:rsidR="00E01868">
        <w:t>Spiele</w:t>
      </w:r>
      <w:r w:rsidR="00417BB7" w:rsidRPr="00417BB7">
        <w:t xml:space="preserve"> verwenden zur Beschreibung der Levels ein einfaches ASCII-Format</w:t>
      </w:r>
      <w:r w:rsidR="00E01868">
        <w:rPr>
          <w:rStyle w:val="Funotenzeichen"/>
        </w:rPr>
        <w:footnoteReference w:id="2"/>
      </w:r>
      <w:r w:rsidR="00417BB7" w:rsidRPr="00417BB7">
        <w:t>, welches den Au</w:t>
      </w:r>
      <w:r w:rsidR="00417BB7" w:rsidRPr="00417BB7">
        <w:t>s</w:t>
      </w:r>
      <w:r w:rsidR="00417BB7" w:rsidRPr="00417BB7">
        <w:t>tausch erleichtert. Zur Erstellung von eigenen Levels kann dabei jeder beliebige Texteditor verwendet werden.</w:t>
      </w:r>
      <w:r w:rsidR="00395701">
        <w:t xml:space="preserve"> </w:t>
      </w:r>
      <w:r w:rsidR="00EB4A14">
        <w:t>Das Beispiel mit Kara würde wie folgt aussehen</w:t>
      </w:r>
      <w:r w:rsidR="000448BF">
        <w:t>:</w:t>
      </w:r>
    </w:p>
    <w:p w:rsidR="000448BF" w:rsidRDefault="000448BF" w:rsidP="00BE18E3"/>
    <w:p w:rsidR="00A6721C" w:rsidRDefault="00A6721C" w:rsidP="00BE18E3"/>
    <w:p w:rsidR="00A6721C" w:rsidRDefault="00A6721C" w:rsidP="00BE18E3"/>
    <w:p w:rsidR="00A6721C" w:rsidRDefault="00A6721C" w:rsidP="00BE18E3"/>
    <w:p w:rsidR="00A6721C" w:rsidRDefault="00A6721C" w:rsidP="00BE18E3"/>
    <w:p w:rsidR="00A6721C" w:rsidRDefault="00A6721C" w:rsidP="00BE18E3"/>
    <w:p w:rsidR="005503AA" w:rsidRDefault="00653FAE" w:rsidP="00BE18E3">
      <w:r w:rsidRPr="00653FAE">
        <w:t xml:space="preserve">Dabei </w:t>
      </w:r>
      <w:r>
        <w:t xml:space="preserve">werden die </w:t>
      </w:r>
      <w:r w:rsidR="005503AA">
        <w:t>Elemente mit den folgenden Symbolen dargestellt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>Bäume</w:t>
      </w:r>
      <w:r w:rsidRPr="00653FAE">
        <w:t xml:space="preserve"> durch </w:t>
      </w:r>
      <w:r w:rsidRPr="005503AA">
        <w:rPr>
          <w:b/>
        </w:rPr>
        <w:t>#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>Kara</w:t>
      </w:r>
      <w:r w:rsidRPr="00653FAE">
        <w:t xml:space="preserve"> durch </w:t>
      </w:r>
      <w:r w:rsidRPr="005503AA">
        <w:rPr>
          <w:b/>
        </w:rPr>
        <w:t>@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 w:rsidRPr="00653FAE">
        <w:t xml:space="preserve">ein </w:t>
      </w:r>
      <w:r>
        <w:t xml:space="preserve">Kleeblatt </w:t>
      </w:r>
      <w:r w:rsidRPr="00653FAE">
        <w:t xml:space="preserve">als </w:t>
      </w:r>
      <w:r w:rsidRPr="005503AA">
        <w:rPr>
          <w:b/>
        </w:rPr>
        <w:t>.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 w:rsidRPr="00653FAE">
        <w:t xml:space="preserve">die </w:t>
      </w:r>
      <w:r>
        <w:t xml:space="preserve">Pilze </w:t>
      </w:r>
      <w:r w:rsidRPr="00653FAE">
        <w:t xml:space="preserve">als </w:t>
      </w:r>
      <w:r w:rsidRPr="005503AA">
        <w:rPr>
          <w:b/>
        </w:rPr>
        <w:t>$</w:t>
      </w:r>
    </w:p>
    <w:p w:rsidR="005503AA" w:rsidRDefault="00653FAE" w:rsidP="005503AA">
      <w:pPr>
        <w:pStyle w:val="Listenabsatz"/>
        <w:numPr>
          <w:ilvl w:val="0"/>
          <w:numId w:val="38"/>
        </w:numPr>
      </w:pPr>
      <w:r>
        <w:t xml:space="preserve">ein </w:t>
      </w:r>
      <w:r w:rsidRPr="00653FAE">
        <w:t>auf ei</w:t>
      </w:r>
      <w:r w:rsidR="005503AA">
        <w:t xml:space="preserve">nem </w:t>
      </w:r>
      <w:r>
        <w:t xml:space="preserve">Kleeblatt </w:t>
      </w:r>
      <w:r w:rsidRPr="00653FAE">
        <w:t>stehende</w:t>
      </w:r>
      <w:r>
        <w:t>r</w:t>
      </w:r>
      <w:r w:rsidRPr="00653FAE">
        <w:t xml:space="preserve"> </w:t>
      </w:r>
      <w:r>
        <w:t xml:space="preserve">Pilz </w:t>
      </w:r>
      <w:r w:rsidRPr="00653FAE">
        <w:t xml:space="preserve">als </w:t>
      </w:r>
      <w:r w:rsidRPr="005503AA">
        <w:rPr>
          <w:b/>
        </w:rPr>
        <w:t>*</w:t>
      </w:r>
    </w:p>
    <w:p w:rsidR="00EB4A14" w:rsidRDefault="00653FAE" w:rsidP="005503AA">
      <w:pPr>
        <w:pStyle w:val="Listenabsatz"/>
        <w:numPr>
          <w:ilvl w:val="0"/>
          <w:numId w:val="38"/>
        </w:numPr>
      </w:pPr>
      <w:r>
        <w:t xml:space="preserve">Kara </w:t>
      </w:r>
      <w:r w:rsidRPr="00653FAE">
        <w:t xml:space="preserve">auf einem </w:t>
      </w:r>
      <w:r w:rsidR="00420945">
        <w:t xml:space="preserve">Kleeblatt </w:t>
      </w:r>
      <w:r w:rsidRPr="00653FAE">
        <w:t xml:space="preserve">als </w:t>
      </w:r>
      <w:r w:rsidRPr="005503AA">
        <w:rPr>
          <w:b/>
        </w:rPr>
        <w:t>+</w:t>
      </w:r>
    </w:p>
    <w:p w:rsidR="003B57B3" w:rsidRDefault="00C73767" w:rsidP="00C73767">
      <w:pPr>
        <w:pStyle w:val="berschrift1"/>
      </w:pPr>
      <w:proofErr w:type="spellStart"/>
      <w:r>
        <w:lastRenderedPageBreak/>
        <w:t>Sokoban</w:t>
      </w:r>
      <w:proofErr w:type="spellEnd"/>
      <w:r>
        <w:t xml:space="preserve"> </w:t>
      </w:r>
      <w:r w:rsidR="00D56444">
        <w:t>programmieren</w:t>
      </w:r>
    </w:p>
    <w:p w:rsidR="00261F55" w:rsidRDefault="00261F55" w:rsidP="00261F55">
      <w:r>
        <w:t xml:space="preserve">Damit wir mit Kara </w:t>
      </w:r>
      <w:proofErr w:type="spellStart"/>
      <w:r>
        <w:t>Sokoban</w:t>
      </w:r>
      <w:proofErr w:type="spellEnd"/>
      <w:r>
        <w:t xml:space="preserve"> spielen können, müssen wir das Verhalten von Kara programmieren. </w:t>
      </w:r>
      <w:r w:rsidR="00620EB3">
        <w:t xml:space="preserve">Der Spieler (Sie!) sollten in der Lage sein, </w:t>
      </w:r>
      <w:r>
        <w:t xml:space="preserve">Kara mit den Pfeiltasten </w:t>
      </w:r>
      <w:r w:rsidR="00620EB3">
        <w:t>zu steuern</w:t>
      </w:r>
      <w:r>
        <w:t>:</w:t>
      </w:r>
    </w:p>
    <w:p w:rsidR="005335BB" w:rsidRPr="00261F55" w:rsidRDefault="00F76FBA" w:rsidP="005335BB">
      <w:pPr>
        <w:pStyle w:val="berschrift2"/>
      </w:pPr>
      <w:r>
        <w:t>Kara mit Pfeiltasten steuern</w:t>
      </w:r>
    </w:p>
    <w:p w:rsidR="0017696B" w:rsidRDefault="004821F9" w:rsidP="0017696B">
      <w:r>
        <w:t xml:space="preserve">Öffnen Sie anschliessend das </w:t>
      </w:r>
      <w:r w:rsidR="00831833">
        <w:t xml:space="preserve">Szenario </w:t>
      </w:r>
      <w:r w:rsidR="00E040DB" w:rsidRPr="00831833">
        <w:rPr>
          <w:b/>
          <w:i/>
        </w:rPr>
        <w:t xml:space="preserve">Kara </w:t>
      </w:r>
      <w:r w:rsidR="007A3150" w:rsidRPr="00831833">
        <w:rPr>
          <w:b/>
          <w:i/>
        </w:rPr>
        <w:t xml:space="preserve">26 </w:t>
      </w:r>
      <w:proofErr w:type="spellStart"/>
      <w:r w:rsidR="00E040DB" w:rsidRPr="00831833">
        <w:rPr>
          <w:b/>
          <w:i/>
        </w:rPr>
        <w:t>Sokoban</w:t>
      </w:r>
      <w:proofErr w:type="spellEnd"/>
      <w:r w:rsidR="00831833">
        <w:t xml:space="preserve"> aus dem Ordner </w:t>
      </w:r>
      <w:r w:rsidR="00860C50" w:rsidRPr="00831833">
        <w:rPr>
          <w:b/>
          <w:i/>
        </w:rPr>
        <w:t>scenarios-chapter-4</w:t>
      </w:r>
      <w:r>
        <w:t>.</w:t>
      </w:r>
    </w:p>
    <w:p w:rsidR="004821F9" w:rsidRDefault="0025321A" w:rsidP="0017696B">
      <w:r>
        <w:t>Nun sehen Sie die gewohnte Kara-Welt mit ein paar zusätzlichen Klassen.</w:t>
      </w:r>
      <w:r w:rsidR="004D3A34">
        <w:t xml:space="preserve"> Die zusätzlichen Klassen sollen uns nicht stören, wir werden uns weiterhin vor allem mit den Klassen </w:t>
      </w:r>
      <w:r w:rsidR="004D3A34" w:rsidRPr="006A6EF8">
        <w:rPr>
          <w:rFonts w:ascii="Courier New" w:hAnsi="Courier New" w:cs="Courier New"/>
        </w:rPr>
        <w:t>Kara</w:t>
      </w:r>
      <w:r w:rsidR="004D3A34">
        <w:t xml:space="preserve"> und </w:t>
      </w:r>
      <w:proofErr w:type="spellStart"/>
      <w:r w:rsidR="004D3A34" w:rsidRPr="006A6EF8">
        <w:rPr>
          <w:rFonts w:ascii="Courier New" w:hAnsi="Courier New" w:cs="Courier New"/>
        </w:rPr>
        <w:t>MyKara</w:t>
      </w:r>
      <w:proofErr w:type="spellEnd"/>
      <w:r w:rsidR="004D3A34">
        <w:t xml:space="preserve"> beschäftigen.</w:t>
      </w:r>
    </w:p>
    <w:p w:rsidR="0049300F" w:rsidRDefault="0044201E" w:rsidP="0017696B">
      <w:r>
        <w:rPr>
          <w:noProof/>
          <w:lang w:val="de-DE" w:eastAsia="de-DE" w:bidi="ar-SA"/>
        </w:rPr>
        <w:drawing>
          <wp:anchor distT="0" distB="0" distL="114300" distR="114300" simplePos="0" relativeHeight="251703296" behindDoc="1" locked="0" layoutInCell="1" allowOverlap="1" wp14:anchorId="0E6CB4A7" wp14:editId="7B5B234F">
            <wp:simplePos x="0" y="0"/>
            <wp:positionH relativeFrom="column">
              <wp:posOffset>4147185</wp:posOffset>
            </wp:positionH>
            <wp:positionV relativeFrom="paragraph">
              <wp:posOffset>353060</wp:posOffset>
            </wp:positionV>
            <wp:extent cx="2055495" cy="528320"/>
            <wp:effectExtent l="0" t="0" r="1905" b="5080"/>
            <wp:wrapTight wrapText="bothSides">
              <wp:wrapPolygon edited="0">
                <wp:start x="0" y="0"/>
                <wp:lineTo x="0" y="21029"/>
                <wp:lineTo x="21420" y="21029"/>
                <wp:lineTo x="2142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 w:eastAsia="de-DE" w:bidi="ar-SA"/>
        </w:rPr>
        <w:drawing>
          <wp:anchor distT="0" distB="0" distL="114300" distR="114300" simplePos="0" relativeHeight="251704320" behindDoc="1" locked="0" layoutInCell="1" allowOverlap="1" wp14:anchorId="4FCD1C0B" wp14:editId="0AB9A146">
            <wp:simplePos x="0" y="0"/>
            <wp:positionH relativeFrom="column">
              <wp:posOffset>4626610</wp:posOffset>
            </wp:positionH>
            <wp:positionV relativeFrom="paragraph">
              <wp:posOffset>1138555</wp:posOffset>
            </wp:positionV>
            <wp:extent cx="1558925" cy="381635"/>
            <wp:effectExtent l="0" t="0" r="3175" b="0"/>
            <wp:wrapTight wrapText="bothSides">
              <wp:wrapPolygon edited="0">
                <wp:start x="0" y="0"/>
                <wp:lineTo x="0" y="20486"/>
                <wp:lineTo x="21380" y="20486"/>
                <wp:lineTo x="21380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EF8">
        <w:t xml:space="preserve">Öffnen Sie mit einem Doppelklick den Editor für die (graue) Klasse </w:t>
      </w:r>
      <w:proofErr w:type="spellStart"/>
      <w:r w:rsidR="006A6EF8" w:rsidRPr="006A6EF8">
        <w:rPr>
          <w:rFonts w:ascii="Courier New" w:hAnsi="Courier New" w:cs="Courier New"/>
        </w:rPr>
        <w:t>Kara</w:t>
      </w:r>
      <w:r w:rsidR="00EF6227">
        <w:rPr>
          <w:rFonts w:ascii="Courier New" w:hAnsi="Courier New" w:cs="Courier New"/>
        </w:rPr>
        <w:t>Sokoban</w:t>
      </w:r>
      <w:proofErr w:type="spellEnd"/>
      <w:r w:rsidR="006A6EF8">
        <w:t>.</w:t>
      </w:r>
      <w:r w:rsidR="00BD6D5F">
        <w:t xml:space="preserve"> </w:t>
      </w:r>
      <w:r w:rsidR="007E27B8">
        <w:t xml:space="preserve">Diese Klasse beinhaltet die Methoden, die uns beim Programmieren von </w:t>
      </w:r>
      <w:proofErr w:type="spellStart"/>
      <w:r w:rsidR="007E27B8" w:rsidRPr="007E27B8">
        <w:rPr>
          <w:rFonts w:ascii="Courier New" w:hAnsi="Courier New" w:cs="Courier New"/>
        </w:rPr>
        <w:t>MyKara</w:t>
      </w:r>
      <w:proofErr w:type="spellEnd"/>
      <w:r w:rsidR="007E27B8">
        <w:t xml:space="preserve"> zur Verfügung stehen.</w:t>
      </w:r>
      <w:r w:rsidR="00BA1B44">
        <w:t xml:space="preserve"> </w:t>
      </w:r>
      <w:r w:rsidR="00E811D8">
        <w:t xml:space="preserve">Auch die Methoden der Klasse Kara werden vererbt. </w:t>
      </w:r>
      <w:r w:rsidR="005C52E2">
        <w:t>Am be</w:t>
      </w:r>
      <w:r w:rsidR="005C52E2">
        <w:t>s</w:t>
      </w:r>
      <w:r w:rsidR="005C52E2">
        <w:t xml:space="preserve">ten stellen Sie oben rechts </w:t>
      </w:r>
      <w:r w:rsidR="005C52E2" w:rsidRPr="003C0814">
        <w:rPr>
          <w:b/>
        </w:rPr>
        <w:t>im Editor von ‚Source Code‘ auf</w:t>
      </w:r>
      <w:r w:rsidR="005C52E2">
        <w:t xml:space="preserve"> </w:t>
      </w:r>
      <w:r w:rsidR="005C52E2" w:rsidRPr="003C0814">
        <w:rPr>
          <w:b/>
        </w:rPr>
        <w:t>‚Dok</w:t>
      </w:r>
      <w:r w:rsidR="005C52E2" w:rsidRPr="003C0814">
        <w:rPr>
          <w:b/>
        </w:rPr>
        <w:t>u</w:t>
      </w:r>
      <w:r w:rsidR="005C52E2" w:rsidRPr="003C0814">
        <w:rPr>
          <w:b/>
        </w:rPr>
        <w:t>mentation‘</w:t>
      </w:r>
      <w:r w:rsidR="005C52E2">
        <w:t>. So sehen Sie nur die Kommentare für die Klasse und die Me</w:t>
      </w:r>
      <w:r w:rsidR="00834320">
        <w:t>thoden. Das für uns W</w:t>
      </w:r>
      <w:r w:rsidR="005C52E2">
        <w:t xml:space="preserve">ichtigste erscheint dann unter dem Titel </w:t>
      </w:r>
      <w:r w:rsidR="00834320">
        <w:t>‚</w:t>
      </w:r>
      <w:proofErr w:type="spellStart"/>
      <w:r w:rsidR="005C52E2">
        <w:t>Method</w:t>
      </w:r>
      <w:proofErr w:type="spellEnd"/>
      <w:r w:rsidR="005C52E2">
        <w:t xml:space="preserve"> Summary</w:t>
      </w:r>
      <w:r w:rsidR="00834320">
        <w:t>‘</w:t>
      </w:r>
      <w:r w:rsidR="005C52E2">
        <w:t xml:space="preserve">. </w:t>
      </w:r>
    </w:p>
    <w:p w:rsidR="00B63BCA" w:rsidRPr="0017696B" w:rsidRDefault="00B63BCA" w:rsidP="0017696B">
      <w:r>
        <w:t xml:space="preserve">Kara besitzt zum Teil die gleichen, zum Teil auch </w:t>
      </w:r>
      <w:proofErr w:type="gramStart"/>
      <w:r>
        <w:t>neue</w:t>
      </w:r>
      <w:proofErr w:type="gramEnd"/>
      <w:r>
        <w:t xml:space="preserve"> Methoden. Machen Sie Sich damit vertraut und klicken Sie für ausführlichere Informationen auf die blauen Links. </w:t>
      </w:r>
    </w:p>
    <w:p w:rsidR="003B57B3" w:rsidRDefault="00F7066D" w:rsidP="00BE18E3">
      <w:r>
        <w:t xml:space="preserve">Suchen Sie nun die Methode, mit welcher wir Informationen über gedrückte Tasten erhalten. </w:t>
      </w:r>
    </w:p>
    <w:p w:rsidR="00620EB3" w:rsidRDefault="00620EB3" w:rsidP="00BE18E3">
      <w:r>
        <w:t xml:space="preserve">Die entsprechende Methode hat nicht </w:t>
      </w:r>
      <w:proofErr w:type="spellStart"/>
      <w:r w:rsidRPr="00620EB3">
        <w:rPr>
          <w:rFonts w:ascii="Courier New" w:hAnsi="Courier New" w:cs="Courier New"/>
        </w:rPr>
        <w:t>void</w:t>
      </w:r>
      <w:proofErr w:type="spellEnd"/>
      <w:r>
        <w:t xml:space="preserve"> oder </w:t>
      </w:r>
      <w:proofErr w:type="spellStart"/>
      <w:r w:rsidRPr="00620EB3">
        <w:rPr>
          <w:rFonts w:ascii="Courier New" w:hAnsi="Courier New" w:cs="Courier New"/>
        </w:rPr>
        <w:t>boolean</w:t>
      </w:r>
      <w:proofErr w:type="spellEnd"/>
      <w:r>
        <w:t xml:space="preserve"> als Rückgabetyp, sondern </w:t>
      </w:r>
      <w:r w:rsidRPr="00620EB3">
        <w:rPr>
          <w:rFonts w:ascii="Courier New" w:hAnsi="Courier New" w:cs="Courier New"/>
        </w:rPr>
        <w:t>String</w:t>
      </w:r>
      <w:r>
        <w:t xml:space="preserve">. </w:t>
      </w:r>
      <w:r w:rsidR="002B2FF7">
        <w:t xml:space="preserve">Ein </w:t>
      </w:r>
      <w:r w:rsidR="002B2FF7" w:rsidRPr="002B2FF7">
        <w:rPr>
          <w:rFonts w:ascii="Courier New" w:hAnsi="Courier New" w:cs="Courier New"/>
        </w:rPr>
        <w:t xml:space="preserve">String </w:t>
      </w:r>
      <w:r w:rsidR="002B2FF7">
        <w:t xml:space="preserve">ist ein Text (z.B. ein Wort oder ein Satz), der in doppelten Anführungszeichen steht. Die folgenden Beispiele sind alles </w:t>
      </w:r>
      <w:r w:rsidR="002B2FF7" w:rsidRPr="002B2FF7">
        <w:rPr>
          <w:rFonts w:ascii="Courier New" w:hAnsi="Courier New" w:cs="Courier New"/>
        </w:rPr>
        <w:t>String</w:t>
      </w:r>
      <w:r w:rsidR="002B2FF7">
        <w:t>-Beispiele: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„Ich bin ein String“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„Hallo“</w:t>
      </w:r>
    </w:p>
    <w:p w:rsidR="002B2FF7" w:rsidRDefault="002B2FF7" w:rsidP="002B2FF7">
      <w:pPr>
        <w:pStyle w:val="Listenabsatz"/>
        <w:numPr>
          <w:ilvl w:val="0"/>
          <w:numId w:val="38"/>
        </w:numPr>
      </w:pPr>
      <w:r>
        <w:t>„a“</w:t>
      </w:r>
    </w:p>
    <w:p w:rsidR="00A50690" w:rsidRDefault="004B1D66" w:rsidP="00BE18E3">
      <w:r>
        <w:t xml:space="preserve">In unserem Fall ist der zurückerhaltene </w:t>
      </w:r>
      <w:r w:rsidRPr="004B1D66">
        <w:rPr>
          <w:rFonts w:ascii="Courier New" w:hAnsi="Courier New" w:cs="Courier New"/>
        </w:rPr>
        <w:t>String</w:t>
      </w:r>
      <w:r>
        <w:t xml:space="preserve"> der Name der Taste, die zuletzt gedrückt wurde.</w:t>
      </w:r>
      <w:r w:rsidR="00A50690">
        <w:t xml:space="preserve"> Diesen String können wir mit folgender Zeile in eine Variable speichern:</w:t>
      </w:r>
    </w:p>
    <w:p w:rsidR="00A50690" w:rsidRPr="00A50690" w:rsidRDefault="00A50690" w:rsidP="00A50690">
      <w:pPr>
        <w:pStyle w:val="Quellcode"/>
        <w:spacing w:after="200"/>
      </w:pPr>
      <w:r w:rsidRPr="00A50690">
        <w:t>String key = getKey();</w:t>
      </w:r>
    </w:p>
    <w:p w:rsidR="000C6451" w:rsidRDefault="000C6451" w:rsidP="00BE18E3">
      <w:r>
        <w:t xml:space="preserve">Schreiben Sie diesen Code in die </w:t>
      </w:r>
      <w:proofErr w:type="spellStart"/>
      <w:r w:rsidR="00B54B01">
        <w:rPr>
          <w:rFonts w:ascii="Courier New" w:hAnsi="Courier New" w:cs="Courier New"/>
        </w:rPr>
        <w:t>a</w:t>
      </w:r>
      <w:r w:rsidRPr="000C6451">
        <w:rPr>
          <w:rFonts w:ascii="Courier New" w:hAnsi="Courier New" w:cs="Courier New"/>
        </w:rPr>
        <w:t>ct</w:t>
      </w:r>
      <w:proofErr w:type="spellEnd"/>
      <w:r w:rsidRPr="000C6451">
        <w:rPr>
          <w:rFonts w:ascii="Courier New" w:hAnsi="Courier New" w:cs="Courier New"/>
        </w:rPr>
        <w:t>()</w:t>
      </w:r>
      <w:r>
        <w:t>-Methode vo</w:t>
      </w:r>
      <w:r w:rsidR="00B47393">
        <w:t>m (roten)</w:t>
      </w:r>
      <w:r>
        <w:t xml:space="preserve"> </w:t>
      </w:r>
      <w:proofErr w:type="spellStart"/>
      <w:r w:rsidRPr="000C6451">
        <w:rPr>
          <w:rFonts w:ascii="Courier New" w:hAnsi="Courier New" w:cs="Courier New"/>
        </w:rPr>
        <w:t>MyKara</w:t>
      </w:r>
      <w:proofErr w:type="spellEnd"/>
      <w:r>
        <w:t>!</w:t>
      </w:r>
    </w:p>
    <w:p w:rsidR="002B2FF7" w:rsidRDefault="00A50690" w:rsidP="00BE18E3">
      <w:r>
        <w:t xml:space="preserve">Strings können mit einer speziellen Methode namens </w:t>
      </w:r>
      <w:proofErr w:type="spellStart"/>
      <w:r w:rsidRPr="00A50690">
        <w:rPr>
          <w:rFonts w:ascii="Courier New" w:hAnsi="Courier New" w:cs="Courier New"/>
        </w:rPr>
        <w:t>equals</w:t>
      </w:r>
      <w:proofErr w:type="spellEnd"/>
      <w:r w:rsidRPr="00A50690">
        <w:rPr>
          <w:rFonts w:ascii="Courier New" w:hAnsi="Courier New" w:cs="Courier New"/>
        </w:rPr>
        <w:t>()</w:t>
      </w:r>
      <w:r>
        <w:t xml:space="preserve"> verglichen werden. Um darauf zu reagieren, wenn eine bestimmte Taste gedrückt wurde, müssen wir folgen</w:t>
      </w:r>
      <w:r w:rsidR="00E13711">
        <w:t>de</w:t>
      </w:r>
      <w:r>
        <w:t xml:space="preserve"> </w:t>
      </w:r>
      <w:proofErr w:type="spellStart"/>
      <w:r w:rsidR="005335BB" w:rsidRPr="00F87BAB">
        <w:rPr>
          <w:rFonts w:ascii="Courier New" w:hAnsi="Courier New" w:cs="Courier New"/>
        </w:rPr>
        <w:t>if</w:t>
      </w:r>
      <w:proofErr w:type="spellEnd"/>
      <w:r w:rsidR="005335BB">
        <w:t xml:space="preserve">-Bedingung </w:t>
      </w:r>
      <w:r>
        <w:t>hinzufügen:</w:t>
      </w:r>
    </w:p>
    <w:p w:rsidR="00A50690" w:rsidRDefault="00A50690" w:rsidP="00A50690">
      <w:pPr>
        <w:pStyle w:val="Quellcode"/>
      </w:pPr>
      <w:r>
        <w:t xml:space="preserve">if </w:t>
      </w:r>
      <w:r w:rsidR="00357CD4">
        <w:t>(key.equals(„left“))</w:t>
      </w:r>
    </w:p>
    <w:p w:rsidR="00357CD4" w:rsidRDefault="00357CD4" w:rsidP="00A50690">
      <w:pPr>
        <w:pStyle w:val="Quellcode"/>
      </w:pPr>
      <w:r>
        <w:t>{</w:t>
      </w:r>
    </w:p>
    <w:p w:rsidR="00357CD4" w:rsidRDefault="00357CD4" w:rsidP="00A50690">
      <w:pPr>
        <w:pStyle w:val="Quellcode"/>
      </w:pPr>
      <w:r>
        <w:tab/>
        <w:t xml:space="preserve">// </w:t>
      </w:r>
      <w:r w:rsidR="00FA44FA">
        <w:t xml:space="preserve">Taste ‚links‘ wurde gedrueckt -&gt; </w:t>
      </w:r>
      <w:r>
        <w:t>mache etwas</w:t>
      </w:r>
      <w:r w:rsidR="005335BB">
        <w:t>…</w:t>
      </w:r>
    </w:p>
    <w:p w:rsidR="00357CD4" w:rsidRDefault="00357CD4" w:rsidP="005335BB">
      <w:pPr>
        <w:pStyle w:val="Quellcode"/>
        <w:spacing w:after="200"/>
      </w:pPr>
      <w:r>
        <w:t>}</w:t>
      </w:r>
    </w:p>
    <w:p w:rsidR="00FA44FA" w:rsidRPr="00812764" w:rsidRDefault="00FA44FA" w:rsidP="00FA44FA">
      <w:pPr>
        <w:pStyle w:val="Aufgabe"/>
      </w:pPr>
      <w:r w:rsidRPr="00812764">
        <w:t xml:space="preserve">Aufgabe </w:t>
      </w:r>
      <w:r>
        <w:t>26</w:t>
      </w:r>
      <w:r w:rsidRPr="00812764">
        <w:t>:</w:t>
      </w:r>
      <w:r>
        <w:t xml:space="preserve"> Kara mit den Pfeiltasten steuern</w:t>
      </w:r>
    </w:p>
    <w:p w:rsidR="00EB4A14" w:rsidRDefault="005335BB" w:rsidP="00BE18E3">
      <w:r>
        <w:sym w:font="Wingdings" w:char="F0E0"/>
      </w:r>
      <w:r>
        <w:t xml:space="preserve"> </w:t>
      </w:r>
      <w:r w:rsidR="00FA44FA">
        <w:t xml:space="preserve">Vervollständigen Sie den Code in der </w:t>
      </w:r>
      <w:proofErr w:type="spellStart"/>
      <w:r w:rsidR="00FA44FA" w:rsidRPr="00F87BAB">
        <w:rPr>
          <w:rFonts w:ascii="Courier New" w:hAnsi="Courier New" w:cs="Courier New"/>
        </w:rPr>
        <w:t>act</w:t>
      </w:r>
      <w:proofErr w:type="spellEnd"/>
      <w:r w:rsidR="00FA44FA" w:rsidRPr="00F87BAB">
        <w:rPr>
          <w:rFonts w:ascii="Courier New" w:hAnsi="Courier New" w:cs="Courier New"/>
        </w:rPr>
        <w:t>()</w:t>
      </w:r>
      <w:r w:rsidR="00FA44FA">
        <w:t>-Methode so, dass Kara auf alle vier Pfeiltasten reagiert und sich in die entsprechende Richtung bewegt. Benutzen Sie dabei die Methoden, welche Sie in der Dokumentat</w:t>
      </w:r>
      <w:r w:rsidR="00FA44FA">
        <w:t>i</w:t>
      </w:r>
      <w:r w:rsidR="00FA44FA">
        <w:t>on vom (grauen) Kara finden!</w:t>
      </w:r>
      <w:r w:rsidR="00437883">
        <w:t xml:space="preserve"> Zum Testen drücken Sie auf den Run-Knopf!</w:t>
      </w:r>
    </w:p>
    <w:p w:rsidR="00757838" w:rsidRDefault="009F3751" w:rsidP="00B205B4">
      <w:pPr>
        <w:pStyle w:val="berschrift2"/>
      </w:pPr>
      <w:r>
        <w:lastRenderedPageBreak/>
        <w:t>Hindernisse für Kara</w:t>
      </w:r>
    </w:p>
    <w:p w:rsidR="009420E5" w:rsidRDefault="004A46F8" w:rsidP="009420E5">
      <w:r>
        <w:t>Was passiert, wenn Sie in einen Baum oder Pilz hineinfahren?</w:t>
      </w:r>
    </w:p>
    <w:p w:rsidR="00C037E3" w:rsidRPr="00812764" w:rsidRDefault="00C037E3" w:rsidP="00C037E3">
      <w:pPr>
        <w:pStyle w:val="Aufgabe"/>
      </w:pPr>
      <w:r w:rsidRPr="00812764">
        <w:t xml:space="preserve">Aufgabe </w:t>
      </w:r>
      <w:r>
        <w:t>27</w:t>
      </w:r>
      <w:r w:rsidRPr="00812764">
        <w:t>:</w:t>
      </w:r>
      <w:r>
        <w:t xml:space="preserve"> Kara vor den Bäumen schützen</w:t>
      </w:r>
    </w:p>
    <w:p w:rsidR="00C037E3" w:rsidRPr="00B74E4F" w:rsidRDefault="009F3751" w:rsidP="009420E5">
      <w:pPr>
        <w:rPr>
          <w:i/>
        </w:rPr>
      </w:pPr>
      <w:r>
        <w:t>Fangen Sie den Fehler so ab, dass sich Kara nicht bewegt, wenn er vor einem Baum steht.</w:t>
      </w:r>
      <w:r w:rsidR="00B74E4F">
        <w:br/>
      </w:r>
      <w:r w:rsidR="00B74E4F">
        <w:rPr>
          <w:i/>
        </w:rPr>
        <w:t xml:space="preserve">Zur Erinnerung: Damit Sie </w:t>
      </w:r>
      <w:r w:rsidR="00F85840">
        <w:rPr>
          <w:i/>
        </w:rPr>
        <w:t xml:space="preserve">den </w:t>
      </w:r>
      <w:r w:rsidR="00B74E4F">
        <w:rPr>
          <w:i/>
        </w:rPr>
        <w:t>gleichen Code nicht immer wiederholen müssen, empfiehlt es sich eine Methode dafür zu schreiben!</w:t>
      </w:r>
    </w:p>
    <w:p w:rsidR="00963CD9" w:rsidRPr="009420E5" w:rsidRDefault="00963CD9" w:rsidP="00963CD9">
      <w:pPr>
        <w:pStyle w:val="Aufgabe"/>
      </w:pPr>
      <w:r>
        <w:t>Aufgabe 28: Kara bewegt Pilze</w:t>
      </w:r>
    </w:p>
    <w:p w:rsidR="00955736" w:rsidRPr="00955736" w:rsidRDefault="00A00711" w:rsidP="00BE18E3">
      <w:r>
        <w:t>Schliesslich soll ja Kara die Pilze stossen. Programmieren Sie Kara so, dass er einen Pilz stossen kann. Achten Sie darauf, dass am Schluss keine Fehlermeldungen mehr entstehen.</w:t>
      </w:r>
      <w:r w:rsidR="00955736">
        <w:br/>
      </w:r>
      <w:r w:rsidR="00955736">
        <w:rPr>
          <w:i/>
        </w:rPr>
        <w:t>Hinweis: Falls Sie irgendwo steckengeblieben sind, können Sie auf den Knopf ‚</w:t>
      </w:r>
      <w:proofErr w:type="spellStart"/>
      <w:r w:rsidR="00AA1028">
        <w:rPr>
          <w:i/>
        </w:rPr>
        <w:t>Retry</w:t>
      </w:r>
      <w:proofErr w:type="spellEnd"/>
      <w:r w:rsidR="00955736">
        <w:rPr>
          <w:i/>
        </w:rPr>
        <w:t xml:space="preserve"> Level‘ drücken!</w:t>
      </w:r>
    </w:p>
    <w:p w:rsidR="00BD6E02" w:rsidRDefault="009A0DA7" w:rsidP="009A0DA7">
      <w:pPr>
        <w:pStyle w:val="Aufgabe"/>
      </w:pPr>
      <w:r>
        <w:t xml:space="preserve">Aufgabe 29: </w:t>
      </w:r>
      <w:r w:rsidR="00905CF4">
        <w:t>Arbeit erledigt</w:t>
      </w:r>
    </w:p>
    <w:p w:rsidR="00BD6E02" w:rsidRDefault="00462A09" w:rsidP="00BE18E3">
      <w:r>
        <w:t xml:space="preserve">Nachdem Kara </w:t>
      </w:r>
      <w:r w:rsidR="00437883">
        <w:t>seine Arbeit erledigt hat, müsste er eine neue Aufgabe erhalten, d.h. der nächste Level müsste geladen werden.</w:t>
      </w:r>
      <w:r w:rsidR="00FF4020">
        <w:t xml:space="preserve"> Kara hat eine Methode, mit der er überprüfen kann, ob ein Level erledigt ist. Finden Sie he</w:t>
      </w:r>
      <w:r w:rsidR="00FF4020">
        <w:t>r</w:t>
      </w:r>
      <w:r w:rsidR="00FF4020">
        <w:t xml:space="preserve">aus, welche Methode es ist und rufen Sie sie an der richtigen Stelle in Ihrem Programm auf. </w:t>
      </w:r>
    </w:p>
    <w:p w:rsidR="00FF4020" w:rsidRDefault="00FF4020" w:rsidP="00BE18E3">
      <w:r>
        <w:t>Anschliessend sollten Sie in den nächsten Level gelangen. Im Moment haben Sie vier Levels, die Sie spielen können. Wie weitere Levels hinzugefügt werden können, erfahren Sie später.</w:t>
      </w:r>
    </w:p>
    <w:p w:rsidR="004325C5" w:rsidRDefault="00FC350D" w:rsidP="00FC350D">
      <w:pPr>
        <w:pStyle w:val="Aufgabe"/>
      </w:pPr>
      <w:r>
        <w:t>Aufgabe 30: Kara zählt die Schritte</w:t>
      </w:r>
    </w:p>
    <w:p w:rsidR="004802E0" w:rsidRDefault="00955736" w:rsidP="00BE18E3">
      <w:r>
        <w:t>Am unteren Bildschirmrand</w:t>
      </w:r>
      <w:r w:rsidR="00E56B66">
        <w:t xml:space="preserve"> finden Sie eine Anzeige für die ‚</w:t>
      </w:r>
      <w:proofErr w:type="spellStart"/>
      <w:r w:rsidR="00E56B66">
        <w:t>Moves</w:t>
      </w:r>
      <w:proofErr w:type="spellEnd"/>
      <w:r w:rsidR="00E56B66">
        <w:t>‘, die jedoch noch nicht funktioniert. Zum Setzen dieser Zahl hat Kara auch eine Methode. Mit dem folgenden Befehl kann die Anzahl beispielsweise auf 3 gesetzt werden:</w:t>
      </w:r>
    </w:p>
    <w:p w:rsidR="00E56B66" w:rsidRDefault="00E56B66" w:rsidP="00E56B66">
      <w:pPr>
        <w:pStyle w:val="Quellcode"/>
        <w:spacing w:after="200"/>
      </w:pPr>
      <w:r w:rsidRPr="00E56B66">
        <w:t>setNumberOfMoves(</w:t>
      </w:r>
      <w:r>
        <w:t>3</w:t>
      </w:r>
      <w:r w:rsidRPr="00E56B66">
        <w:t>)</w:t>
      </w:r>
      <w:r>
        <w:t>;</w:t>
      </w:r>
    </w:p>
    <w:p w:rsidR="004802E0" w:rsidRDefault="006C6071" w:rsidP="00BE18E3">
      <w:r>
        <w:t xml:space="preserve">Erweitern Sie Ihr Programm so, dass es die Anzahl Schritte zählt. </w:t>
      </w:r>
      <w:r w:rsidR="004D1231">
        <w:t>(</w:t>
      </w:r>
      <w:r>
        <w:t xml:space="preserve">Dafür werden Sie eine Variable </w:t>
      </w:r>
      <w:r w:rsidR="00B54B01">
        <w:t xml:space="preserve">ausserhalb der Methode </w:t>
      </w:r>
      <w:proofErr w:type="spellStart"/>
      <w:r w:rsidR="00B54B01" w:rsidRPr="00216DC7">
        <w:rPr>
          <w:rFonts w:ascii="Courier New" w:hAnsi="Courier New" w:cs="Courier New"/>
        </w:rPr>
        <w:t>act</w:t>
      </w:r>
      <w:proofErr w:type="spellEnd"/>
      <w:r w:rsidR="00B54B01" w:rsidRPr="00216DC7">
        <w:rPr>
          <w:rFonts w:ascii="Courier New" w:hAnsi="Courier New" w:cs="Courier New"/>
        </w:rPr>
        <w:t>()</w:t>
      </w:r>
      <w:r w:rsidR="00B54B01">
        <w:t xml:space="preserve"> </w:t>
      </w:r>
      <w:r>
        <w:t>brauchen.</w:t>
      </w:r>
      <w:r w:rsidR="00BF6DC8">
        <w:t xml:space="preserve"> Dies ist dann eine sogenannte Objektvariable, da sie im ganzen Objekt verfü</w:t>
      </w:r>
      <w:r w:rsidR="00BF6DC8">
        <w:t>g</w:t>
      </w:r>
      <w:r w:rsidR="00BF6DC8">
        <w:t>bar ist.</w:t>
      </w:r>
      <w:r w:rsidR="004D1231">
        <w:t>)</w:t>
      </w:r>
    </w:p>
    <w:p w:rsidR="009A12BD" w:rsidRDefault="00A150BE" w:rsidP="00A150BE">
      <w:pPr>
        <w:pStyle w:val="Aufgabe"/>
      </w:pPr>
      <w:r>
        <w:t xml:space="preserve">Aufgabe 31: </w:t>
      </w:r>
      <w:r w:rsidR="001001E5">
        <w:t>Das Spiel richtig spielen</w:t>
      </w:r>
    </w:p>
    <w:p w:rsidR="00A150BE" w:rsidRDefault="001001E5" w:rsidP="00BE18E3">
      <w:r>
        <w:t xml:space="preserve">Nun ist unser </w:t>
      </w:r>
      <w:proofErr w:type="spellStart"/>
      <w:r>
        <w:t>Sokoban</w:t>
      </w:r>
      <w:proofErr w:type="spellEnd"/>
      <w:r>
        <w:t>-Spiel richtig spielbar. Das Spiel besitzt noch ein Hauptmenu, welches erst wie folgt fre</w:t>
      </w:r>
      <w:r>
        <w:t>i</w:t>
      </w:r>
      <w:r>
        <w:t>geschaltet werden muss:</w:t>
      </w:r>
    </w:p>
    <w:p w:rsidR="00B53AA8" w:rsidRDefault="001001E5" w:rsidP="00BE18E3">
      <w:r>
        <w:t xml:space="preserve">In der Klasse </w:t>
      </w:r>
      <w:proofErr w:type="spellStart"/>
      <w:r>
        <w:t>MyKara</w:t>
      </w:r>
      <w:proofErr w:type="spellEnd"/>
      <w:r>
        <w:t xml:space="preserve"> finden Sie eine Konstante ‚</w:t>
      </w:r>
      <w:r w:rsidRPr="001001E5">
        <w:rPr>
          <w:rFonts w:ascii="Courier New" w:hAnsi="Courier New" w:cs="Courier New"/>
        </w:rPr>
        <w:t>DEVELOPER_MODE</w:t>
      </w:r>
      <w:r>
        <w:t xml:space="preserve">‘. Wenn Sie diese Konstante auf </w:t>
      </w:r>
      <w:proofErr w:type="spellStart"/>
      <w:r w:rsidRPr="001001E5">
        <w:rPr>
          <w:rFonts w:ascii="Courier New" w:hAnsi="Courier New" w:cs="Courier New"/>
        </w:rPr>
        <w:t>false</w:t>
      </w:r>
      <w:proofErr w:type="spellEnd"/>
      <w:r w:rsidRPr="001001E5">
        <w:rPr>
          <w:rFonts w:ascii="Courier New" w:hAnsi="Courier New" w:cs="Courier New"/>
        </w:rPr>
        <w:t xml:space="preserve"> </w:t>
      </w:r>
      <w:r>
        <w:t>setzen, wird bei einem erneuten ‚</w:t>
      </w:r>
      <w:proofErr w:type="spellStart"/>
      <w:r>
        <w:t>Compile</w:t>
      </w:r>
      <w:proofErr w:type="spellEnd"/>
      <w:r>
        <w:t xml:space="preserve">‘ direkt das Hauptmenu gestartet. </w:t>
      </w:r>
    </w:p>
    <w:p w:rsidR="001001E5" w:rsidRDefault="001001E5" w:rsidP="00BE18E3">
      <w:r>
        <w:t>Im Hauptmenu können Sie Level Passwörter eingeben. So können Sie Ihr Spiel in dem Level fortsetzen, wo Sie das letzte Mal verblieben sind.</w:t>
      </w:r>
    </w:p>
    <w:p w:rsidR="0023597E" w:rsidRDefault="0023597E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0D3211" w:rsidRDefault="000D3211" w:rsidP="000D3211">
      <w:pPr>
        <w:pStyle w:val="Aufgabe"/>
      </w:pPr>
      <w:r>
        <w:lastRenderedPageBreak/>
        <w:t>Aufgabe 32: Eigene Levels erstellen</w:t>
      </w:r>
    </w:p>
    <w:p w:rsidR="00A150BE" w:rsidRDefault="00466164" w:rsidP="00BE18E3">
      <w:r>
        <w:t>Die Levels werden aus der Datei ‚</w:t>
      </w:r>
      <w:r w:rsidR="002D4D41">
        <w:t>Levels</w:t>
      </w:r>
      <w:r>
        <w:t xml:space="preserve">.txt‘ gelesen. </w:t>
      </w:r>
      <w:r w:rsidR="00D9664C">
        <w:t xml:space="preserve">Suchen Sie diese Datei </w:t>
      </w:r>
      <w:r w:rsidR="00A33B1A">
        <w:t xml:space="preserve">und öffnen Sie </w:t>
      </w:r>
      <w:r w:rsidR="00833889">
        <w:t>s</w:t>
      </w:r>
      <w:r w:rsidR="00A33B1A">
        <w:t>ie in einem beli</w:t>
      </w:r>
      <w:r w:rsidR="00A33B1A">
        <w:t>e</w:t>
      </w:r>
      <w:r w:rsidR="00A33B1A">
        <w:t xml:space="preserve">bigen Texteditor. </w:t>
      </w:r>
      <w:r w:rsidR="00DE122D">
        <w:t>Versuchen Sie einen zusätzlichen Level zu erstellen.</w:t>
      </w:r>
    </w:p>
    <w:p w:rsidR="00DE122D" w:rsidRDefault="00DE122D" w:rsidP="00BE18E3">
      <w:pPr>
        <w:rPr>
          <w:i/>
        </w:rPr>
      </w:pPr>
      <w:r>
        <w:rPr>
          <w:i/>
        </w:rPr>
        <w:t>Tipp</w:t>
      </w:r>
      <w:r w:rsidR="0023597E">
        <w:rPr>
          <w:i/>
        </w:rPr>
        <w:t xml:space="preserve"> 1</w:t>
      </w:r>
      <w:r>
        <w:rPr>
          <w:i/>
        </w:rPr>
        <w:t xml:space="preserve">: Damit das Erstellen von Levels etwas einfacher geht, können Sie es in </w:t>
      </w:r>
      <w:proofErr w:type="spellStart"/>
      <w:r>
        <w:rPr>
          <w:i/>
        </w:rPr>
        <w:t>Greenfoot</w:t>
      </w:r>
      <w:proofErr w:type="spellEnd"/>
      <w:r>
        <w:rPr>
          <w:i/>
        </w:rPr>
        <w:t xml:space="preserve"> machen. Dafür stellen Sie am besten wieder den ‚DEVELOPER_MODE‘ auf </w:t>
      </w:r>
      <w:proofErr w:type="spellStart"/>
      <w:r>
        <w:rPr>
          <w:i/>
        </w:rPr>
        <w:t>true</w:t>
      </w:r>
      <w:proofErr w:type="spellEnd"/>
      <w:r>
        <w:rPr>
          <w:i/>
        </w:rPr>
        <w:t>. Nun können Sie auf der grünen Wiese Kara, die Bä</w:t>
      </w:r>
      <w:r>
        <w:rPr>
          <w:i/>
        </w:rPr>
        <w:t>u</w:t>
      </w:r>
      <w:r>
        <w:rPr>
          <w:i/>
        </w:rPr>
        <w:t>me, die Pilze und die Kleeblätter platzieren. Wenn Sie fertig sind, drücken Sie auf einer leeren Stelle in der Welt mit der rechten Maustaste. Wählen Sie den Befehl ‚</w:t>
      </w:r>
      <w:proofErr w:type="spellStart"/>
      <w:r w:rsidR="00BF6DC8" w:rsidRPr="00186E18">
        <w:rPr>
          <w:rFonts w:ascii="Courier New" w:hAnsi="Courier New" w:cs="Courier New"/>
        </w:rPr>
        <w:t>generateASCIILevel</w:t>
      </w:r>
      <w:proofErr w:type="spellEnd"/>
      <w:r w:rsidR="00186E18" w:rsidRPr="00186E18">
        <w:rPr>
          <w:rFonts w:ascii="Courier New" w:hAnsi="Courier New" w:cs="Courier New"/>
        </w:rPr>
        <w:t>()</w:t>
      </w:r>
      <w:r>
        <w:rPr>
          <w:i/>
        </w:rPr>
        <w:t>‘. Nun sollte der gezeichnete Level in der Konsole im ASCII-Format ausgegeben werden. Dies können Sie nun direkt in die Level-Datei hinei</w:t>
      </w:r>
      <w:r>
        <w:rPr>
          <w:i/>
        </w:rPr>
        <w:t>n</w:t>
      </w:r>
      <w:r>
        <w:rPr>
          <w:i/>
        </w:rPr>
        <w:t>kopieren.</w:t>
      </w:r>
    </w:p>
    <w:p w:rsidR="0023597E" w:rsidRDefault="0023597E" w:rsidP="00BE18E3">
      <w:pPr>
        <w:rPr>
          <w:i/>
        </w:rPr>
      </w:pPr>
      <w:r>
        <w:rPr>
          <w:i/>
        </w:rPr>
        <w:t>Tipp 2: Die Datei mit den Levels können natürlich auch untereinander ausgetauscht werden. Damit Sie mehre</w:t>
      </w:r>
      <w:r w:rsidR="00186E18">
        <w:rPr>
          <w:i/>
        </w:rPr>
        <w:t>re</w:t>
      </w:r>
      <w:r>
        <w:rPr>
          <w:i/>
        </w:rPr>
        <w:t xml:space="preserve"> Level-Dateien haben können, kann in der Klasse </w:t>
      </w:r>
      <w:proofErr w:type="spellStart"/>
      <w:r w:rsidRPr="00186E18">
        <w:rPr>
          <w:rFonts w:ascii="Courier New" w:hAnsi="Courier New" w:cs="Courier New"/>
        </w:rPr>
        <w:t>MyKara</w:t>
      </w:r>
      <w:proofErr w:type="spellEnd"/>
      <w:r>
        <w:rPr>
          <w:i/>
        </w:rPr>
        <w:t xml:space="preserve"> </w:t>
      </w:r>
      <w:r w:rsidR="00833889">
        <w:rPr>
          <w:i/>
        </w:rPr>
        <w:t xml:space="preserve">die </w:t>
      </w:r>
      <w:r>
        <w:rPr>
          <w:i/>
        </w:rPr>
        <w:t>Variabe</w:t>
      </w:r>
      <w:r w:rsidR="00833889">
        <w:rPr>
          <w:i/>
        </w:rPr>
        <w:t>l</w:t>
      </w:r>
      <w:r>
        <w:rPr>
          <w:i/>
        </w:rPr>
        <w:t xml:space="preserve"> ‚LEVEL_FILE‘ geändert werden.</w:t>
      </w:r>
    </w:p>
    <w:p w:rsidR="0023597E" w:rsidRDefault="0023597E" w:rsidP="00BE18E3">
      <w:pPr>
        <w:rPr>
          <w:i/>
        </w:rPr>
      </w:pPr>
      <w:r>
        <w:rPr>
          <w:i/>
        </w:rPr>
        <w:t>Tipp 3: Für</w:t>
      </w:r>
      <w:r w:rsidR="00833889">
        <w:rPr>
          <w:i/>
        </w:rPr>
        <w:t xml:space="preserve"> zusätzliche Levels können Sie S</w:t>
      </w:r>
      <w:r>
        <w:rPr>
          <w:i/>
        </w:rPr>
        <w:t>ich auf folgenden Internetseiten inspirieren lassen:</w:t>
      </w:r>
    </w:p>
    <w:p w:rsidR="0023597E" w:rsidRDefault="0069355F" w:rsidP="0023597E">
      <w:pPr>
        <w:pStyle w:val="Listenabsatz"/>
        <w:numPr>
          <w:ilvl w:val="0"/>
          <w:numId w:val="38"/>
        </w:numPr>
        <w:rPr>
          <w:i/>
        </w:rPr>
      </w:pPr>
      <w:hyperlink r:id="rId13" w:history="1">
        <w:r w:rsidR="0023597E" w:rsidRPr="0023597E">
          <w:rPr>
            <w:rStyle w:val="Hyperlink"/>
          </w:rPr>
          <w:t>http://users.bentonrea.com/~sasquatch/sokoban/</w:t>
        </w:r>
      </w:hyperlink>
      <w:r w:rsidR="0023597E" w:rsidRPr="0023597E">
        <w:t xml:space="preserve"> </w:t>
      </w:r>
      <w:r w:rsidR="0023597E" w:rsidRPr="0023597E">
        <w:rPr>
          <w:i/>
        </w:rPr>
        <w:t xml:space="preserve">(unter </w:t>
      </w:r>
      <w:proofErr w:type="spellStart"/>
      <w:r w:rsidR="0023597E" w:rsidRPr="0023597E">
        <w:rPr>
          <w:i/>
        </w:rPr>
        <w:t>Microban</w:t>
      </w:r>
      <w:proofErr w:type="spellEnd"/>
      <w:r w:rsidR="0023597E" w:rsidRPr="0023597E">
        <w:rPr>
          <w:i/>
        </w:rPr>
        <w:t>-Levels schauen, die anderen sind sehr gross!)</w:t>
      </w:r>
    </w:p>
    <w:p w:rsidR="00BE05A0" w:rsidRDefault="0069355F" w:rsidP="00BE05A0">
      <w:pPr>
        <w:pStyle w:val="Listenabsatz"/>
        <w:numPr>
          <w:ilvl w:val="0"/>
          <w:numId w:val="38"/>
        </w:numPr>
        <w:rPr>
          <w:i/>
        </w:rPr>
      </w:pPr>
      <w:hyperlink r:id="rId14" w:history="1">
        <w:r w:rsidR="00BE05A0" w:rsidRPr="00BE05A0">
          <w:rPr>
            <w:rStyle w:val="Hyperlink"/>
          </w:rPr>
          <w:t>http://www.sourcecode.se/sokoban/levels.php</w:t>
        </w:r>
      </w:hyperlink>
      <w:r w:rsidR="00BE05A0" w:rsidRPr="00BE05A0">
        <w:t xml:space="preserve"> </w:t>
      </w:r>
      <w:r w:rsidR="00BE05A0" w:rsidRPr="00BE05A0">
        <w:rPr>
          <w:i/>
        </w:rPr>
        <w:t xml:space="preserve">(wenn man auf das ‚T‘ klickt, erhalten Sie die Levels in dem gewünschten </w:t>
      </w:r>
      <w:r w:rsidR="00186E18">
        <w:rPr>
          <w:i/>
        </w:rPr>
        <w:t>ASCII-Text-</w:t>
      </w:r>
      <w:r w:rsidR="00BE05A0" w:rsidRPr="00BE05A0">
        <w:rPr>
          <w:i/>
        </w:rPr>
        <w:t>Format)</w:t>
      </w:r>
    </w:p>
    <w:p w:rsidR="00833889" w:rsidRPr="00833889" w:rsidRDefault="00833889" w:rsidP="00833889">
      <w:pPr>
        <w:pStyle w:val="KeinLeerraum"/>
      </w:pPr>
    </w:p>
    <w:p w:rsidR="003F2590" w:rsidRDefault="003F2590" w:rsidP="003F2590">
      <w:pPr>
        <w:pStyle w:val="Aufgabe"/>
      </w:pPr>
      <w:r>
        <w:t>Aufgabe 33 (für Kreative): Eigene Bilder</w:t>
      </w:r>
    </w:p>
    <w:p w:rsidR="00833889" w:rsidRDefault="00031A1E" w:rsidP="00031A1E">
      <w:r>
        <w:t xml:space="preserve">Die Bilder für Kara, Pilze, Hintergrund und </w:t>
      </w:r>
      <w:proofErr w:type="spellStart"/>
      <w:r>
        <w:t>co.</w:t>
      </w:r>
      <w:proofErr w:type="spellEnd"/>
      <w:r w:rsidR="005961FA">
        <w:t xml:space="preserve"> könn</w:t>
      </w:r>
      <w:r>
        <w:t>en ausgewechselt werden. Um ein anderes Bild auszuwä</w:t>
      </w:r>
      <w:r>
        <w:t>h</w:t>
      </w:r>
      <w:r>
        <w:t>len können Sie auf die Klassen Rechtsklicken und ‚</w:t>
      </w:r>
      <w:proofErr w:type="spellStart"/>
      <w:r>
        <w:t>set</w:t>
      </w:r>
      <w:proofErr w:type="spellEnd"/>
      <w:r>
        <w:t xml:space="preserve"> Image…‘ drücken.</w:t>
      </w:r>
      <w:r w:rsidR="000C7BA4">
        <w:t xml:space="preserve"> Die Bilder </w:t>
      </w:r>
      <w:r w:rsidR="00A925A3">
        <w:t xml:space="preserve">für die Felder </w:t>
      </w:r>
      <w:r w:rsidR="000C7BA4">
        <w:t>sind 2</w:t>
      </w:r>
      <w:r w:rsidR="00D73CD4">
        <w:t>8</w:t>
      </w:r>
      <w:r w:rsidR="000C7BA4">
        <w:t xml:space="preserve"> x 2</w:t>
      </w:r>
      <w:r w:rsidR="00D73CD4">
        <w:t>8</w:t>
      </w:r>
      <w:r w:rsidR="000C7BA4">
        <w:t xml:space="preserve"> Pixel gross. </w:t>
      </w:r>
    </w:p>
    <w:p w:rsidR="00833889" w:rsidRPr="00031A1E" w:rsidRDefault="00833889" w:rsidP="00833889">
      <w:pPr>
        <w:pStyle w:val="KeinLeerraum"/>
      </w:pPr>
    </w:p>
    <w:p w:rsidR="0023597E" w:rsidRDefault="0023597E" w:rsidP="0023597E">
      <w:pPr>
        <w:pStyle w:val="Aufgabe"/>
      </w:pPr>
      <w:r>
        <w:t>Aufgabe 3</w:t>
      </w:r>
      <w:r w:rsidR="003F2590">
        <w:t>4</w:t>
      </w:r>
      <w:r>
        <w:t xml:space="preserve"> (für Schnelle): Die </w:t>
      </w:r>
      <w:proofErr w:type="spellStart"/>
      <w:r>
        <w:t>Highscore</w:t>
      </w:r>
      <w:proofErr w:type="spellEnd"/>
    </w:p>
    <w:p w:rsidR="00A150BE" w:rsidRDefault="00635134" w:rsidP="00BE18E3">
      <w:r>
        <w:t xml:space="preserve">Wenn Sie in </w:t>
      </w:r>
      <w:r w:rsidR="00235022">
        <w:t xml:space="preserve">der Klasse </w:t>
      </w:r>
      <w:proofErr w:type="spellStart"/>
      <w:r w:rsidR="00235022" w:rsidRPr="00BD57CF">
        <w:rPr>
          <w:rFonts w:ascii="Courier New" w:hAnsi="Courier New" w:cs="Courier New"/>
        </w:rPr>
        <w:t>MyKara</w:t>
      </w:r>
      <w:proofErr w:type="spellEnd"/>
      <w:r w:rsidR="00235022">
        <w:t xml:space="preserve"> die </w:t>
      </w:r>
      <w:r>
        <w:t>Konstante</w:t>
      </w:r>
      <w:r w:rsidR="00235022">
        <w:t xml:space="preserve"> ‚</w:t>
      </w:r>
      <w:r w:rsidR="00235022" w:rsidRPr="00BD57CF">
        <w:rPr>
          <w:rFonts w:ascii="Courier New" w:hAnsi="Courier New" w:cs="Courier New"/>
        </w:rPr>
        <w:t>HIGHSCORE_ENABLED</w:t>
      </w:r>
      <w:r w:rsidR="00235022">
        <w:t xml:space="preserve">‘ auf </w:t>
      </w:r>
      <w:proofErr w:type="spellStart"/>
      <w:r w:rsidR="00235022" w:rsidRPr="00BD57CF">
        <w:rPr>
          <w:rFonts w:ascii="Courier New" w:hAnsi="Courier New" w:cs="Courier New"/>
        </w:rPr>
        <w:t>true</w:t>
      </w:r>
      <w:proofErr w:type="spellEnd"/>
      <w:r w:rsidR="00235022">
        <w:t xml:space="preserve"> stellen, dann können die </w:t>
      </w:r>
      <w:proofErr w:type="spellStart"/>
      <w:r w:rsidR="00235022">
        <w:t>Highscores</w:t>
      </w:r>
      <w:proofErr w:type="spellEnd"/>
      <w:r w:rsidR="00235022">
        <w:t xml:space="preserve"> geführt werden.</w:t>
      </w:r>
      <w:r w:rsidR="00FF254F">
        <w:t xml:space="preserve"> Dazu wird im Hauptmenu ein zusätzlicher Knopf eingeschaltet.</w:t>
      </w:r>
    </w:p>
    <w:p w:rsidR="00235022" w:rsidRDefault="004855D5" w:rsidP="00BE18E3">
      <w:r>
        <w:t xml:space="preserve">Es gibt immer drei </w:t>
      </w:r>
      <w:proofErr w:type="spellStart"/>
      <w:r>
        <w:t>Highscores</w:t>
      </w:r>
      <w:proofErr w:type="spellEnd"/>
      <w:r>
        <w:t xml:space="preserve"> pro L</w:t>
      </w:r>
      <w:r w:rsidR="00C82A76">
        <w:t xml:space="preserve">evel. Kara besitzt Methoden, um die </w:t>
      </w:r>
      <w:proofErr w:type="spellStart"/>
      <w:r w:rsidR="00C82A76">
        <w:t>Highscore</w:t>
      </w:r>
      <w:proofErr w:type="spellEnd"/>
      <w:r w:rsidR="00C82A76">
        <w:t xml:space="preserve"> zu ändern. </w:t>
      </w:r>
    </w:p>
    <w:p w:rsidR="00A150BE" w:rsidRDefault="004855D5" w:rsidP="00BE18E3">
      <w:r>
        <w:t xml:space="preserve">Versuchen Sie Ihr Programm so zu erweitern, dass geprüft wird, ob man eine </w:t>
      </w:r>
      <w:proofErr w:type="spellStart"/>
      <w:r>
        <w:t>Highscore</w:t>
      </w:r>
      <w:proofErr w:type="spellEnd"/>
      <w:r>
        <w:t xml:space="preserve"> erreicht hat. Falls ja, soll die </w:t>
      </w:r>
      <w:proofErr w:type="spellStart"/>
      <w:r>
        <w:t>Highscore</w:t>
      </w:r>
      <w:proofErr w:type="spellEnd"/>
      <w:r>
        <w:t xml:space="preserve"> </w:t>
      </w:r>
      <w:r w:rsidR="00716F63">
        <w:t>hinzugefügt werden.</w:t>
      </w:r>
    </w:p>
    <w:p w:rsidR="00833889" w:rsidRDefault="00833889" w:rsidP="00833889">
      <w:pPr>
        <w:pStyle w:val="KeinLeerraum"/>
      </w:pPr>
    </w:p>
    <w:p w:rsidR="00833889" w:rsidRDefault="00833889" w:rsidP="00833889">
      <w:pPr>
        <w:pStyle w:val="Aufgabe"/>
      </w:pPr>
      <w:r>
        <w:t>Weitere Ideen: Sound</w:t>
      </w:r>
    </w:p>
    <w:p w:rsidR="00C82A76" w:rsidRDefault="002D21DC" w:rsidP="00C82A76">
      <w:r>
        <w:t xml:space="preserve">Sie können mit </w:t>
      </w:r>
      <w:proofErr w:type="spellStart"/>
      <w:r>
        <w:t>Greenfoot</w:t>
      </w:r>
      <w:proofErr w:type="spellEnd"/>
      <w:r>
        <w:t xml:space="preserve"> auch Sound zu Ihrem Spiel hinzufügen</w:t>
      </w:r>
      <w:r w:rsidR="00716F63">
        <w:t xml:space="preserve">. Informationen dazu finden Sie in der </w:t>
      </w:r>
      <w:proofErr w:type="spellStart"/>
      <w:r w:rsidR="00716F63">
        <w:t>Gree</w:t>
      </w:r>
      <w:r w:rsidR="00716F63">
        <w:t>n</w:t>
      </w:r>
      <w:r w:rsidR="00716F63">
        <w:t>foot</w:t>
      </w:r>
      <w:proofErr w:type="spellEnd"/>
      <w:r w:rsidR="00716F63">
        <w:t xml:space="preserve"> Dokumentation unter</w:t>
      </w:r>
      <w:r w:rsidR="006E028A">
        <w:t xml:space="preserve"> der Klasse</w:t>
      </w:r>
      <w:r w:rsidR="00716F63">
        <w:t xml:space="preserve"> </w:t>
      </w:r>
      <w:proofErr w:type="spellStart"/>
      <w:r w:rsidR="00716F63" w:rsidRPr="00404E75">
        <w:rPr>
          <w:rFonts w:ascii="Courier New" w:hAnsi="Courier New" w:cs="Courier New"/>
        </w:rPr>
        <w:t>GreenfootSound</w:t>
      </w:r>
      <w:proofErr w:type="spellEnd"/>
      <w:r w:rsidR="00716F63">
        <w:t>.</w:t>
      </w:r>
    </w:p>
    <w:p w:rsidR="00C82A76" w:rsidRDefault="00C82A76" w:rsidP="00C82A76">
      <w:pPr>
        <w:pStyle w:val="KeinLeerraum"/>
      </w:pPr>
    </w:p>
    <w:p w:rsidR="00C82A76" w:rsidRDefault="00C82A76" w:rsidP="00DA44B5">
      <w:pPr>
        <w:pBdr>
          <w:bottom w:val="single" w:sz="4" w:space="1" w:color="auto"/>
        </w:pBdr>
      </w:pPr>
      <w:bookmarkStart w:id="0" w:name="_GoBack"/>
      <w:bookmarkEnd w:id="0"/>
    </w:p>
    <w:sectPr w:rsidR="00C82A76" w:rsidSect="00471303">
      <w:headerReference w:type="default" r:id="rId15"/>
      <w:footerReference w:type="default" r:id="rId16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55F" w:rsidRDefault="0069355F" w:rsidP="0006793C">
      <w:pPr>
        <w:spacing w:after="0" w:line="240" w:lineRule="auto"/>
      </w:pPr>
      <w:r>
        <w:separator/>
      </w:r>
    </w:p>
  </w:endnote>
  <w:endnote w:type="continuationSeparator" w:id="0">
    <w:p w:rsidR="0069355F" w:rsidRDefault="0069355F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424656" w:rsidRDefault="00D164BB" w:rsidP="00424656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55F" w:rsidRDefault="0069355F" w:rsidP="0006793C">
      <w:pPr>
        <w:spacing w:after="0" w:line="240" w:lineRule="auto"/>
      </w:pPr>
      <w:r>
        <w:separator/>
      </w:r>
    </w:p>
  </w:footnote>
  <w:footnote w:type="continuationSeparator" w:id="0">
    <w:p w:rsidR="0069355F" w:rsidRDefault="0069355F" w:rsidP="0006793C">
      <w:pPr>
        <w:spacing w:after="0" w:line="240" w:lineRule="auto"/>
      </w:pPr>
      <w:r>
        <w:continuationSeparator/>
      </w:r>
    </w:p>
  </w:footnote>
  <w:footnote w:id="1">
    <w:p w:rsidR="00BE18E3" w:rsidRDefault="00BE18E3">
      <w:pPr>
        <w:pStyle w:val="Funotentext"/>
      </w:pPr>
      <w:r>
        <w:rPr>
          <w:rStyle w:val="Funotenzeichen"/>
        </w:rPr>
        <w:footnoteRef/>
      </w:r>
      <w:r>
        <w:t xml:space="preserve"> Quelle: </w:t>
      </w:r>
      <w:hyperlink r:id="rId1" w:history="1">
        <w:r w:rsidRPr="00E90DDD">
          <w:rPr>
            <w:rStyle w:val="Hyperlink"/>
          </w:rPr>
          <w:t>http://de.wikipedia.org/wiki/Sokoban</w:t>
        </w:r>
      </w:hyperlink>
      <w:r>
        <w:t xml:space="preserve">, </w:t>
      </w:r>
      <w:r w:rsidR="001D46FF">
        <w:t>a</w:t>
      </w:r>
      <w:r>
        <w:t>bgerufen am 14.03.2011.</w:t>
      </w:r>
    </w:p>
  </w:footnote>
  <w:footnote w:id="2">
    <w:p w:rsidR="00E01868" w:rsidRDefault="00E01868">
      <w:pPr>
        <w:pStyle w:val="Funotentext"/>
      </w:pPr>
      <w:r>
        <w:rPr>
          <w:rStyle w:val="Funotenzeichen"/>
        </w:rPr>
        <w:footnoteRef/>
      </w:r>
      <w:r>
        <w:t xml:space="preserve"> ASCII ist ein Zeichensatz mit lateinischem Alphabet, den </w:t>
      </w:r>
      <w:r w:rsidRPr="00E01868">
        <w:t xml:space="preserve">zehn arabischen </w:t>
      </w:r>
      <w:r>
        <w:t>Zahlen</w:t>
      </w:r>
      <w:r w:rsidRPr="00E01868">
        <w:t xml:space="preserve"> sowie einige</w:t>
      </w:r>
      <w:r>
        <w:t>n</w:t>
      </w:r>
      <w:r w:rsidRPr="00E01868">
        <w:t xml:space="preserve"> Satz- und Steuerzeichen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ED21E2" wp14:editId="5539CD9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 xml:space="preserve">Kapitel </w:t>
    </w:r>
    <w:r w:rsidR="002C2995">
      <w:t>4</w:t>
    </w:r>
    <w:r w:rsidR="002F4F3B">
      <w:t>:</w:t>
    </w:r>
    <w:r w:rsidR="00471303">
      <w:t xml:space="preserve"> </w:t>
    </w:r>
    <w:r w:rsidR="002C2995">
      <w:t>Kara Sokoban Spiel</w:t>
    </w:r>
    <w:r w:rsidR="009948F2" w:rsidRPr="00CF1F46">
      <w:tab/>
    </w:r>
    <w:r w:rsidR="00F2594A">
      <w:t>Thema</w:t>
    </w:r>
    <w:r w:rsidR="009948F2" w:rsidRPr="00CF1F46">
      <w:t>:</w:t>
    </w:r>
    <w:r w:rsidR="009948F2">
      <w:t xml:space="preserve"> </w:t>
    </w:r>
    <w:r w:rsidR="00F2594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DA30C5">
      <w:t>4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36"/>
  </w:num>
  <w:num w:numId="5">
    <w:abstractNumId w:val="13"/>
  </w:num>
  <w:num w:numId="6">
    <w:abstractNumId w:val="31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17"/>
  </w:num>
  <w:num w:numId="19">
    <w:abstractNumId w:val="29"/>
  </w:num>
  <w:num w:numId="20">
    <w:abstractNumId w:val="21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35"/>
  </w:num>
  <w:num w:numId="26">
    <w:abstractNumId w:val="20"/>
  </w:num>
  <w:num w:numId="27">
    <w:abstractNumId w:val="30"/>
  </w:num>
  <w:num w:numId="28">
    <w:abstractNumId w:val="10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33"/>
  </w:num>
  <w:num w:numId="37">
    <w:abstractNumId w:val="15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2130"/>
    <w:rsid w:val="000448BF"/>
    <w:rsid w:val="000453CF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34B"/>
    <w:rsid w:val="000839EE"/>
    <w:rsid w:val="00083AA3"/>
    <w:rsid w:val="00084C64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0C64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549"/>
    <w:rsid w:val="001025B5"/>
    <w:rsid w:val="00103132"/>
    <w:rsid w:val="00103DD6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3950"/>
    <w:rsid w:val="0012564B"/>
    <w:rsid w:val="001257C9"/>
    <w:rsid w:val="001263E1"/>
    <w:rsid w:val="0012758C"/>
    <w:rsid w:val="00127EE5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204"/>
    <w:rsid w:val="0016657E"/>
    <w:rsid w:val="00167065"/>
    <w:rsid w:val="00167DEF"/>
    <w:rsid w:val="00171621"/>
    <w:rsid w:val="001717F2"/>
    <w:rsid w:val="001729C8"/>
    <w:rsid w:val="001735F3"/>
    <w:rsid w:val="001736A7"/>
    <w:rsid w:val="0017517C"/>
    <w:rsid w:val="00175EAE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6DC7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B37"/>
    <w:rsid w:val="00240525"/>
    <w:rsid w:val="00240C10"/>
    <w:rsid w:val="002414BF"/>
    <w:rsid w:val="00242E8D"/>
    <w:rsid w:val="00242F7C"/>
    <w:rsid w:val="002440D9"/>
    <w:rsid w:val="002459DE"/>
    <w:rsid w:val="002470D7"/>
    <w:rsid w:val="0024715E"/>
    <w:rsid w:val="00247905"/>
    <w:rsid w:val="0025321A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1DC"/>
    <w:rsid w:val="002D23B9"/>
    <w:rsid w:val="002D2E3C"/>
    <w:rsid w:val="002D4D41"/>
    <w:rsid w:val="002D5F22"/>
    <w:rsid w:val="002D6DE7"/>
    <w:rsid w:val="002D7E4A"/>
    <w:rsid w:val="002E142B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06D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1792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6701"/>
    <w:rsid w:val="003B15DA"/>
    <w:rsid w:val="003B302F"/>
    <w:rsid w:val="003B515B"/>
    <w:rsid w:val="003B57B3"/>
    <w:rsid w:val="003B5E88"/>
    <w:rsid w:val="003C0814"/>
    <w:rsid w:val="003C2631"/>
    <w:rsid w:val="003C4B64"/>
    <w:rsid w:val="003C4BB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2590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4E75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4656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68AE"/>
    <w:rsid w:val="00447D0C"/>
    <w:rsid w:val="004500C3"/>
    <w:rsid w:val="00450286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817"/>
    <w:rsid w:val="004A2DDB"/>
    <w:rsid w:val="004A33B6"/>
    <w:rsid w:val="004A3E33"/>
    <w:rsid w:val="004A46F8"/>
    <w:rsid w:val="004A532D"/>
    <w:rsid w:val="004A6319"/>
    <w:rsid w:val="004A67D6"/>
    <w:rsid w:val="004A7051"/>
    <w:rsid w:val="004A799E"/>
    <w:rsid w:val="004B08DE"/>
    <w:rsid w:val="004B149F"/>
    <w:rsid w:val="004B1C5A"/>
    <w:rsid w:val="004B1D66"/>
    <w:rsid w:val="004B280A"/>
    <w:rsid w:val="004B2A89"/>
    <w:rsid w:val="004B44A8"/>
    <w:rsid w:val="004B44F1"/>
    <w:rsid w:val="004B5489"/>
    <w:rsid w:val="004B62CB"/>
    <w:rsid w:val="004B7D8B"/>
    <w:rsid w:val="004C21FC"/>
    <w:rsid w:val="004C2F6C"/>
    <w:rsid w:val="004C32DA"/>
    <w:rsid w:val="004C3D3C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38BC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CB3"/>
    <w:rsid w:val="00524D4E"/>
    <w:rsid w:val="00525090"/>
    <w:rsid w:val="005251D9"/>
    <w:rsid w:val="005267CA"/>
    <w:rsid w:val="00527068"/>
    <w:rsid w:val="00527CB7"/>
    <w:rsid w:val="00533426"/>
    <w:rsid w:val="005335BB"/>
    <w:rsid w:val="005336F5"/>
    <w:rsid w:val="0053371B"/>
    <w:rsid w:val="00540751"/>
    <w:rsid w:val="00540831"/>
    <w:rsid w:val="00542469"/>
    <w:rsid w:val="0054343C"/>
    <w:rsid w:val="00543F66"/>
    <w:rsid w:val="00544A38"/>
    <w:rsid w:val="00546D50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4E6B"/>
    <w:rsid w:val="0058782D"/>
    <w:rsid w:val="005878F1"/>
    <w:rsid w:val="00590E4F"/>
    <w:rsid w:val="00593AD4"/>
    <w:rsid w:val="00593D32"/>
    <w:rsid w:val="005955BB"/>
    <w:rsid w:val="00595A01"/>
    <w:rsid w:val="00595D05"/>
    <w:rsid w:val="005961FA"/>
    <w:rsid w:val="00596607"/>
    <w:rsid w:val="00597DD3"/>
    <w:rsid w:val="005A10B5"/>
    <w:rsid w:val="005A3448"/>
    <w:rsid w:val="005A35D2"/>
    <w:rsid w:val="005A40BA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AFA"/>
    <w:rsid w:val="00604CBF"/>
    <w:rsid w:val="00605568"/>
    <w:rsid w:val="00607A4B"/>
    <w:rsid w:val="00607EE2"/>
    <w:rsid w:val="00610406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1B08"/>
    <w:rsid w:val="0068201F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55F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6EF8"/>
    <w:rsid w:val="006A7ADF"/>
    <w:rsid w:val="006B0350"/>
    <w:rsid w:val="006B06E2"/>
    <w:rsid w:val="006B16E6"/>
    <w:rsid w:val="006B355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028A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1546"/>
    <w:rsid w:val="00702C09"/>
    <w:rsid w:val="00702DCB"/>
    <w:rsid w:val="0070498E"/>
    <w:rsid w:val="00704FB5"/>
    <w:rsid w:val="007058C3"/>
    <w:rsid w:val="00707175"/>
    <w:rsid w:val="00707532"/>
    <w:rsid w:val="00710B75"/>
    <w:rsid w:val="00711678"/>
    <w:rsid w:val="00711C9E"/>
    <w:rsid w:val="00712B52"/>
    <w:rsid w:val="00712C82"/>
    <w:rsid w:val="00712D5C"/>
    <w:rsid w:val="00713627"/>
    <w:rsid w:val="00716731"/>
    <w:rsid w:val="00716F63"/>
    <w:rsid w:val="00717189"/>
    <w:rsid w:val="00717403"/>
    <w:rsid w:val="0072044F"/>
    <w:rsid w:val="0072083B"/>
    <w:rsid w:val="007218B5"/>
    <w:rsid w:val="00721D52"/>
    <w:rsid w:val="00722176"/>
    <w:rsid w:val="007239D0"/>
    <w:rsid w:val="00723C48"/>
    <w:rsid w:val="00723C93"/>
    <w:rsid w:val="0072404A"/>
    <w:rsid w:val="00724B55"/>
    <w:rsid w:val="00730345"/>
    <w:rsid w:val="007303E8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4D48"/>
    <w:rsid w:val="00775B56"/>
    <w:rsid w:val="00776015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315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12B2"/>
    <w:rsid w:val="007D21AA"/>
    <w:rsid w:val="007D2475"/>
    <w:rsid w:val="007E27B8"/>
    <w:rsid w:val="007E3B98"/>
    <w:rsid w:val="007E474B"/>
    <w:rsid w:val="007E48BF"/>
    <w:rsid w:val="007E4AD4"/>
    <w:rsid w:val="007E596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5F15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33"/>
    <w:rsid w:val="0083188C"/>
    <w:rsid w:val="00831CC3"/>
    <w:rsid w:val="00831F6B"/>
    <w:rsid w:val="0083217A"/>
    <w:rsid w:val="00832B67"/>
    <w:rsid w:val="00832B86"/>
    <w:rsid w:val="00833889"/>
    <w:rsid w:val="00833954"/>
    <w:rsid w:val="00834320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1E"/>
    <w:rsid w:val="00853EA4"/>
    <w:rsid w:val="00855B8D"/>
    <w:rsid w:val="008563F0"/>
    <w:rsid w:val="00856ACB"/>
    <w:rsid w:val="00856B03"/>
    <w:rsid w:val="00857838"/>
    <w:rsid w:val="00857BF2"/>
    <w:rsid w:val="00860C50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3CEC"/>
    <w:rsid w:val="008E3F4E"/>
    <w:rsid w:val="008E4D20"/>
    <w:rsid w:val="008E639E"/>
    <w:rsid w:val="008E672E"/>
    <w:rsid w:val="008E75ED"/>
    <w:rsid w:val="008E79C9"/>
    <w:rsid w:val="008E7F37"/>
    <w:rsid w:val="008F0999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923"/>
    <w:rsid w:val="00963AEC"/>
    <w:rsid w:val="00963CD9"/>
    <w:rsid w:val="00963CDD"/>
    <w:rsid w:val="00963D08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5E54"/>
    <w:rsid w:val="0099682A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B3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42E1"/>
    <w:rsid w:val="009E5109"/>
    <w:rsid w:val="009E6120"/>
    <w:rsid w:val="009F067F"/>
    <w:rsid w:val="009F10AA"/>
    <w:rsid w:val="009F2163"/>
    <w:rsid w:val="009F3751"/>
    <w:rsid w:val="009F3876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0905"/>
    <w:rsid w:val="00A917E1"/>
    <w:rsid w:val="00A925A3"/>
    <w:rsid w:val="00A92754"/>
    <w:rsid w:val="00A94B2C"/>
    <w:rsid w:val="00A95581"/>
    <w:rsid w:val="00AA0068"/>
    <w:rsid w:val="00AA0CE4"/>
    <w:rsid w:val="00AA0FCD"/>
    <w:rsid w:val="00AA1028"/>
    <w:rsid w:val="00AA15DF"/>
    <w:rsid w:val="00AA22C8"/>
    <w:rsid w:val="00AA2D61"/>
    <w:rsid w:val="00AA45B4"/>
    <w:rsid w:val="00AA4959"/>
    <w:rsid w:val="00AA54FB"/>
    <w:rsid w:val="00AA6508"/>
    <w:rsid w:val="00AA6716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1FE"/>
    <w:rsid w:val="00B0068C"/>
    <w:rsid w:val="00B00BC4"/>
    <w:rsid w:val="00B00E5F"/>
    <w:rsid w:val="00B01D8C"/>
    <w:rsid w:val="00B028D3"/>
    <w:rsid w:val="00B02B61"/>
    <w:rsid w:val="00B02F6E"/>
    <w:rsid w:val="00B04BDB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281"/>
    <w:rsid w:val="00B45C80"/>
    <w:rsid w:val="00B47393"/>
    <w:rsid w:val="00B47BAB"/>
    <w:rsid w:val="00B50F98"/>
    <w:rsid w:val="00B536B1"/>
    <w:rsid w:val="00B53AA8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9E4"/>
    <w:rsid w:val="00B74E4F"/>
    <w:rsid w:val="00B756B4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AC3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479D"/>
    <w:rsid w:val="00BC494F"/>
    <w:rsid w:val="00BC63C5"/>
    <w:rsid w:val="00BC64D8"/>
    <w:rsid w:val="00BC7D51"/>
    <w:rsid w:val="00BD0329"/>
    <w:rsid w:val="00BD35EF"/>
    <w:rsid w:val="00BD3CDF"/>
    <w:rsid w:val="00BD50FD"/>
    <w:rsid w:val="00BD57CF"/>
    <w:rsid w:val="00BD6D5F"/>
    <w:rsid w:val="00BD6E02"/>
    <w:rsid w:val="00BD76EE"/>
    <w:rsid w:val="00BE05A0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64F7"/>
    <w:rsid w:val="00BF68BA"/>
    <w:rsid w:val="00BF6DC8"/>
    <w:rsid w:val="00BF6DCE"/>
    <w:rsid w:val="00BF6FE3"/>
    <w:rsid w:val="00C002FE"/>
    <w:rsid w:val="00C010FE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3751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585A"/>
    <w:rsid w:val="00C45DEC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897"/>
    <w:rsid w:val="00C7653D"/>
    <w:rsid w:val="00C7753B"/>
    <w:rsid w:val="00C77AE3"/>
    <w:rsid w:val="00C801A9"/>
    <w:rsid w:val="00C810DD"/>
    <w:rsid w:val="00C82002"/>
    <w:rsid w:val="00C82A76"/>
    <w:rsid w:val="00C8541A"/>
    <w:rsid w:val="00C900FC"/>
    <w:rsid w:val="00C903C9"/>
    <w:rsid w:val="00C9069E"/>
    <w:rsid w:val="00C92864"/>
    <w:rsid w:val="00C92F6A"/>
    <w:rsid w:val="00C93BFC"/>
    <w:rsid w:val="00C94CA4"/>
    <w:rsid w:val="00C94CCC"/>
    <w:rsid w:val="00C953D7"/>
    <w:rsid w:val="00C95E88"/>
    <w:rsid w:val="00C961E4"/>
    <w:rsid w:val="00CA21E2"/>
    <w:rsid w:val="00CA289B"/>
    <w:rsid w:val="00CA32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175AC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29DD"/>
    <w:rsid w:val="00D44EF4"/>
    <w:rsid w:val="00D45D9E"/>
    <w:rsid w:val="00D462A3"/>
    <w:rsid w:val="00D468D2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73CD4"/>
    <w:rsid w:val="00D81474"/>
    <w:rsid w:val="00D82815"/>
    <w:rsid w:val="00D828A6"/>
    <w:rsid w:val="00D82923"/>
    <w:rsid w:val="00D83951"/>
    <w:rsid w:val="00D83D39"/>
    <w:rsid w:val="00D841FE"/>
    <w:rsid w:val="00D8605C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299"/>
    <w:rsid w:val="00DA2835"/>
    <w:rsid w:val="00DA30C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5A4B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F1F"/>
    <w:rsid w:val="00DF3FC3"/>
    <w:rsid w:val="00DF4D00"/>
    <w:rsid w:val="00DF5805"/>
    <w:rsid w:val="00DF6C72"/>
    <w:rsid w:val="00E01868"/>
    <w:rsid w:val="00E02B24"/>
    <w:rsid w:val="00E02E4D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2757"/>
    <w:rsid w:val="00E44C7A"/>
    <w:rsid w:val="00E476F4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311"/>
    <w:rsid w:val="00E64A84"/>
    <w:rsid w:val="00E6542E"/>
    <w:rsid w:val="00E66172"/>
    <w:rsid w:val="00E671E3"/>
    <w:rsid w:val="00E67855"/>
    <w:rsid w:val="00E70076"/>
    <w:rsid w:val="00E707D1"/>
    <w:rsid w:val="00E72BAD"/>
    <w:rsid w:val="00E73E5B"/>
    <w:rsid w:val="00E751F4"/>
    <w:rsid w:val="00E757F1"/>
    <w:rsid w:val="00E76DA4"/>
    <w:rsid w:val="00E77021"/>
    <w:rsid w:val="00E802D0"/>
    <w:rsid w:val="00E811D8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EF6227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594A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47AF"/>
    <w:rsid w:val="00F47389"/>
    <w:rsid w:val="00F5017D"/>
    <w:rsid w:val="00F50414"/>
    <w:rsid w:val="00F50B3D"/>
    <w:rsid w:val="00F5164D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6FBA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840"/>
    <w:rsid w:val="00F85C40"/>
    <w:rsid w:val="00F86365"/>
    <w:rsid w:val="00F87BAB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0B8D"/>
    <w:rsid w:val="00FD12AF"/>
    <w:rsid w:val="00FD34A3"/>
    <w:rsid w:val="00FD6027"/>
    <w:rsid w:val="00FD64D1"/>
    <w:rsid w:val="00FD6558"/>
    <w:rsid w:val="00FD7848"/>
    <w:rsid w:val="00FE008D"/>
    <w:rsid w:val="00FE0337"/>
    <w:rsid w:val="00FE1432"/>
    <w:rsid w:val="00FE1DC5"/>
    <w:rsid w:val="00FE2788"/>
    <w:rsid w:val="00FE4142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s.bentonrea.com/~sasquatch/sokoban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ourcecode.se/sokoban/levels.php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wikipedia.org/wiki/Sokob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F34B99-81DF-499B-A070-77737C56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1132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schroeder</cp:lastModifiedBy>
  <cp:revision>2</cp:revision>
  <cp:lastPrinted>2011-03-15T09:29:00Z</cp:lastPrinted>
  <dcterms:created xsi:type="dcterms:W3CDTF">2012-10-29T16:36:00Z</dcterms:created>
  <dcterms:modified xsi:type="dcterms:W3CDTF">2012-10-29T16:36:00Z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